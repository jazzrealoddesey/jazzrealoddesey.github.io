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15"/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:rsidTr="006C4128">
        <w:trPr>
          <w:trHeight w:val="4728"/>
        </w:trPr>
        <w:tc>
          <w:tcPr>
            <w:tcW w:w="3640" w:type="dxa"/>
            <w:vAlign w:val="bottom"/>
          </w:tcPr>
          <w:p w:rsidR="001B2ABD" w:rsidRDefault="006C4128" w:rsidP="006C4128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76200</wp:posOffset>
                  </wp:positionH>
                  <wp:positionV relativeFrom="paragraph">
                    <wp:posOffset>-2157730</wp:posOffset>
                  </wp:positionV>
                  <wp:extent cx="2222500" cy="2152015"/>
                  <wp:effectExtent l="0" t="0" r="635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LOS SANTOS, JAZZREAL ODDESEY SFTG _CGC3282 copy.jp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8" w:type="dxa"/>
          </w:tcPr>
          <w:p w:rsidR="00502E0C" w:rsidRPr="000C11B9" w:rsidRDefault="00502E0C" w:rsidP="006C4128"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542" w:type="dxa"/>
          </w:tcPr>
          <w:p w:rsidR="006C4128" w:rsidRDefault="006C4128" w:rsidP="006C4128">
            <w:pPr>
              <w:pStyle w:val="Title"/>
              <w:rPr>
                <w:sz w:val="52"/>
              </w:rPr>
            </w:pPr>
          </w:p>
          <w:p w:rsidR="006C4128" w:rsidRDefault="006C4128" w:rsidP="006C4128">
            <w:pPr>
              <w:pStyle w:val="Title"/>
              <w:rPr>
                <w:sz w:val="52"/>
              </w:rPr>
            </w:pPr>
          </w:p>
          <w:p w:rsidR="00867C02" w:rsidRDefault="000C11B9" w:rsidP="00B02AD2">
            <w:pPr>
              <w:pStyle w:val="Title"/>
              <w:rPr>
                <w:sz w:val="48"/>
              </w:rPr>
            </w:pPr>
            <w:r w:rsidRPr="00C008C9">
              <w:rPr>
                <w:sz w:val="48"/>
              </w:rPr>
              <w:t>JAZZREAL ODDESEY S. DELOS</w:t>
            </w:r>
            <w:r w:rsidR="009E7F63">
              <w:rPr>
                <w:sz w:val="48"/>
              </w:rPr>
              <w:t xml:space="preserve"> </w:t>
            </w:r>
            <w:r w:rsidRPr="00C008C9">
              <w:rPr>
                <w:sz w:val="48"/>
              </w:rPr>
              <w:t>SANTOS</w:t>
            </w:r>
          </w:p>
          <w:p w:rsidR="00C008C9" w:rsidRPr="00C008C9" w:rsidRDefault="00C008C9" w:rsidP="00B02AD2"/>
          <w:p w:rsidR="00421C5D" w:rsidRDefault="00421C5D" w:rsidP="00B02AD2">
            <w:pPr>
              <w:pStyle w:val="Title"/>
              <w:rPr>
                <w:rStyle w:val="SubtitleChar"/>
                <w:spacing w:val="0"/>
                <w:w w:val="100"/>
                <w:sz w:val="28"/>
              </w:rPr>
            </w:pPr>
            <w:r w:rsidRPr="00B02AD2">
              <w:rPr>
                <w:rStyle w:val="SubtitleChar"/>
                <w:spacing w:val="1"/>
                <w:w w:val="99"/>
                <w:sz w:val="28"/>
              </w:rPr>
              <w:t>PHP DEVELOPE</w:t>
            </w:r>
            <w:r w:rsidRPr="00B02AD2">
              <w:rPr>
                <w:rStyle w:val="SubtitleChar"/>
                <w:spacing w:val="6"/>
                <w:w w:val="99"/>
                <w:sz w:val="28"/>
              </w:rPr>
              <w:t>R</w:t>
            </w:r>
          </w:p>
          <w:p w:rsidR="00FA20A1" w:rsidRDefault="00FA20A1" w:rsidP="00FA20A1"/>
          <w:p w:rsidR="00B02AD2" w:rsidRPr="00B02AD2" w:rsidRDefault="00B02AD2" w:rsidP="00B02AD2">
            <w:pPr>
              <w:pStyle w:val="Heading4"/>
              <w:rPr>
                <w:rStyle w:val="Hyperlink"/>
                <w:color w:val="auto"/>
                <w:sz w:val="22"/>
                <w:u w:val="none"/>
              </w:rPr>
            </w:pPr>
            <w:r w:rsidRPr="00B02AD2">
              <w:rPr>
                <w:rStyle w:val="Hyperlink"/>
                <w:color w:val="auto"/>
                <w:sz w:val="20"/>
                <w:u w:val="none"/>
              </w:rPr>
              <w:t>PORTFOLIO WEBSITE:</w:t>
            </w:r>
            <w:r w:rsidRPr="00B02AD2">
              <w:rPr>
                <w:rStyle w:val="Hyperlink"/>
                <w:color w:val="auto"/>
                <w:sz w:val="20"/>
                <w:u w:val="none"/>
              </w:rPr>
              <w:t xml:space="preserve"> </w:t>
            </w:r>
            <w:r w:rsidRPr="00B02AD2">
              <w:rPr>
                <w:rStyle w:val="Hyperlink"/>
                <w:b w:val="0"/>
                <w:color w:val="auto"/>
                <w:sz w:val="22"/>
                <w:u w:val="none"/>
              </w:rPr>
              <w:t>https://jazzrealoddesey.github.io/</w:t>
            </w:r>
          </w:p>
          <w:p w:rsidR="00B02AD2" w:rsidRPr="00FA20A1" w:rsidRDefault="00B02AD2" w:rsidP="00FA20A1"/>
        </w:tc>
      </w:tr>
      <w:tr w:rsidR="001B2ABD" w:rsidTr="006C4128">
        <w:trPr>
          <w:trHeight w:val="8877"/>
        </w:trPr>
        <w:tc>
          <w:tcPr>
            <w:tcW w:w="3640" w:type="dxa"/>
          </w:tcPr>
          <w:p w:rsidR="001B2ABD" w:rsidRDefault="00D4682A" w:rsidP="006C4128">
            <w:pPr>
              <w:pStyle w:val="Heading3"/>
            </w:pPr>
            <w:r>
              <w:t>about me</w:t>
            </w:r>
          </w:p>
          <w:p w:rsidR="00036450" w:rsidRDefault="00D4682A" w:rsidP="006C4128">
            <w:p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 xml:space="preserve">I am able to handle multiple tasks on a daily basis and I am flexible in my working hours, being able to work evenings </w:t>
            </w:r>
            <w:r w:rsidR="00C07E24">
              <w:rPr>
                <w:color w:val="000000"/>
                <w:sz w:val="20"/>
              </w:rPr>
              <w:t>and weekends, also fast learner</w:t>
            </w:r>
            <w:r w:rsidRPr="00721A7E">
              <w:rPr>
                <w:color w:val="000000"/>
                <w:sz w:val="20"/>
              </w:rPr>
              <w:t>, willing to be coach and willing to learn new things.</w:t>
            </w:r>
          </w:p>
          <w:p w:rsidR="000C11B9" w:rsidRDefault="000C11B9" w:rsidP="006C4128">
            <w:pPr>
              <w:rPr>
                <w:color w:val="000000"/>
                <w:sz w:val="20"/>
              </w:rPr>
            </w:pPr>
          </w:p>
          <w:p w:rsidR="00202C80" w:rsidRPr="003201C8" w:rsidRDefault="00202C80" w:rsidP="006C4128">
            <w:pPr>
              <w:rPr>
                <w:color w:val="000000"/>
                <w:sz w:val="20"/>
              </w:rPr>
            </w:pPr>
          </w:p>
          <w:p w:rsidR="00D4682A" w:rsidRPr="000C11B9" w:rsidRDefault="005A0776" w:rsidP="006C4128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111563247"/>
                <w:placeholder>
                  <w:docPart w:val="9DE09D8D472A4BC684201EA56FE6EA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PHONE:</w:t>
                </w:r>
              </w:sdtContent>
            </w:sdt>
          </w:p>
          <w:p w:rsidR="004D3011" w:rsidRPr="000C11B9" w:rsidRDefault="00D4682A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09197678381</w:t>
            </w:r>
          </w:p>
          <w:p w:rsidR="00D4682A" w:rsidRPr="000C11B9" w:rsidRDefault="005A0776" w:rsidP="006C4128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240260293"/>
                <w:placeholder>
                  <w:docPart w:val="EA7883880D054B27B3895A48C11894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EMAIL:</w:t>
                </w:r>
              </w:sdtContent>
            </w:sdt>
          </w:p>
          <w:p w:rsidR="00202C80" w:rsidRPr="00000CE3" w:rsidRDefault="005A0776" w:rsidP="006C4128">
            <w:pPr>
              <w:rPr>
                <w:rStyle w:val="Hyperlink"/>
                <w:color w:val="auto"/>
                <w:sz w:val="20"/>
                <w:u w:val="none"/>
              </w:rPr>
            </w:pPr>
            <w:hyperlink r:id="rId12" w:history="1">
              <w:r w:rsidR="003201C8" w:rsidRPr="00000CE3">
                <w:rPr>
                  <w:rStyle w:val="Hyperlink"/>
                  <w:color w:val="auto"/>
                  <w:sz w:val="20"/>
                  <w:u w:val="none"/>
                </w:rPr>
                <w:t>jazzrealoddeseyd@gmail.com</w:t>
              </w:r>
            </w:hyperlink>
          </w:p>
          <w:p w:rsidR="002B4DBC" w:rsidRPr="000C11B9" w:rsidRDefault="002B4DBC" w:rsidP="006C4128">
            <w:pPr>
              <w:rPr>
                <w:sz w:val="20"/>
              </w:rPr>
            </w:pPr>
          </w:p>
          <w:p w:rsidR="003201C8" w:rsidRPr="000C11B9" w:rsidRDefault="003201C8" w:rsidP="006C412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DATE OF BIRTH</w:t>
            </w:r>
            <w:r w:rsidR="000C11B9" w:rsidRPr="000C11B9">
              <w:rPr>
                <w:b/>
                <w:color w:val="548AB7" w:themeColor="accent1" w:themeShade="BF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MAY 4 1998</w:t>
            </w:r>
          </w:p>
          <w:p w:rsidR="003201C8" w:rsidRPr="000C11B9" w:rsidRDefault="003201C8" w:rsidP="006C412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PLACE OF BIRTH: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BI</w:t>
            </w:r>
            <w:r w:rsidRPr="000C11B9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Ñ</w:t>
            </w:r>
            <w:r w:rsidRPr="000C11B9">
              <w:rPr>
                <w:sz w:val="20"/>
              </w:rPr>
              <w:t>AN LAGUNA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CIVIL STATUS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SINGLE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CITIZENSHIP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FILIPINO</w:t>
            </w:r>
            <w:hyperlink r:id="rId13" w:history="1"/>
          </w:p>
          <w:p w:rsidR="003201C8" w:rsidRPr="000C11B9" w:rsidRDefault="003201C8" w:rsidP="006C4128">
            <w:pPr>
              <w:rPr>
                <w:b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RELIGION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I.D.K.H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HEIGHT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167cm</w:t>
            </w:r>
            <w:hyperlink r:id="rId14" w:history="1"/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WEIGHT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87kg</w:t>
            </w:r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FATHER’S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Jay Delos</w:t>
            </w:r>
            <w:r w:rsidR="008A2693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  <w:hyperlink r:id="rId15" w:history="1"/>
          </w:p>
          <w:p w:rsidR="003201C8" w:rsidRPr="000C11B9" w:rsidRDefault="003201C8" w:rsidP="006C412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MOTHER’S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6C4128">
            <w:pPr>
              <w:rPr>
                <w:sz w:val="20"/>
              </w:rPr>
            </w:pPr>
            <w:r w:rsidRPr="000C11B9">
              <w:rPr>
                <w:sz w:val="20"/>
              </w:rPr>
              <w:t>Nilda Delos</w:t>
            </w:r>
            <w:r w:rsidR="008A2693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</w:p>
          <w:p w:rsidR="00D4682A" w:rsidRPr="00D4682A" w:rsidRDefault="00D4682A" w:rsidP="006C4128">
            <w:pPr>
              <w:rPr>
                <w:b/>
              </w:rPr>
            </w:pPr>
          </w:p>
        </w:tc>
        <w:tc>
          <w:tcPr>
            <w:tcW w:w="728" w:type="dxa"/>
          </w:tcPr>
          <w:p w:rsidR="001B2ABD" w:rsidRDefault="001B2ABD" w:rsidP="006C4128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-471141375"/>
              <w:placeholder>
                <w:docPart w:val="188B62134A554F9D9E3CA6C802F4DB3D"/>
              </w:placeholder>
              <w:temporary/>
              <w:showingPlcHdr/>
              <w15:appearance w15:val="hidden"/>
            </w:sdtPr>
            <w:sdtEndPr/>
            <w:sdtContent>
              <w:p w:rsidR="00C04267" w:rsidRDefault="00C04267" w:rsidP="00C04267">
                <w:pPr>
                  <w:pStyle w:val="Heading2"/>
                </w:pPr>
                <w:r w:rsidRPr="00502E0C">
                  <w:rPr>
                    <w:sz w:val="28"/>
                  </w:rPr>
                  <w:t>EDUCATION</w:t>
                </w:r>
              </w:p>
            </w:sdtContent>
          </w:sdt>
          <w:p w:rsidR="00C04267" w:rsidRPr="00502E0C" w:rsidRDefault="00C04267" w:rsidP="00C04267">
            <w:pPr>
              <w:pStyle w:val="Heading4"/>
              <w:rPr>
                <w:sz w:val="22"/>
              </w:rPr>
            </w:pPr>
            <w:r w:rsidRPr="00502E0C">
              <w:rPr>
                <w:sz w:val="22"/>
              </w:rPr>
              <w:t>CITI GLOBAL COLLEGE</w:t>
            </w:r>
          </w:p>
          <w:p w:rsidR="00C04267" w:rsidRPr="00502E0C" w:rsidRDefault="00C04267" w:rsidP="00C04267">
            <w:pPr>
              <w:rPr>
                <w:sz w:val="22"/>
              </w:rPr>
            </w:pPr>
            <w:r w:rsidRPr="00502E0C">
              <w:rPr>
                <w:sz w:val="22"/>
              </w:rPr>
              <w:t>Bachelor of Science in Computer Science</w:t>
            </w:r>
            <w:r>
              <w:rPr>
                <w:sz w:val="22"/>
              </w:rPr>
              <w:t xml:space="preserve"> (2020)</w:t>
            </w:r>
          </w:p>
          <w:p w:rsidR="00F478B2" w:rsidRDefault="00F478B2" w:rsidP="006C4128"/>
          <w:p w:rsidR="00F478B2" w:rsidRDefault="00F478B2" w:rsidP="006C4128"/>
          <w:p w:rsidR="0073362A" w:rsidRPr="00CF256C" w:rsidRDefault="00CF256C" w:rsidP="006C4128">
            <w:pPr>
              <w:pStyle w:val="Heading2"/>
            </w:pPr>
            <w:r w:rsidRPr="00CF256C">
              <w:rPr>
                <w:sz w:val="28"/>
              </w:rPr>
              <w:t xml:space="preserve">ProFICIENT </w:t>
            </w:r>
            <w:sdt>
              <w:sdtPr>
                <w:id w:val="1669594239"/>
                <w:placeholder>
                  <w:docPart w:val="BD3BDFC278F9470EA3BB39A8602383C7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CF256C">
                  <w:rPr>
                    <w:rStyle w:val="Heading2Char"/>
                    <w:b/>
                    <w:bCs/>
                    <w:caps/>
                    <w:sz w:val="28"/>
                  </w:rPr>
                  <w:t>SKILLS</w:t>
                </w:r>
              </w:sdtContent>
            </w:sdt>
            <w:r w:rsidRPr="00CF256C">
              <w:t xml:space="preserve"> </w:t>
            </w:r>
          </w:p>
          <w:p w:rsidR="00C0470D" w:rsidRPr="006C4128" w:rsidRDefault="00C0470D" w:rsidP="006C4128">
            <w:pPr>
              <w:rPr>
                <w:color w:val="000000"/>
                <w:sz w:val="22"/>
                <w:u w:val="single"/>
              </w:rPr>
            </w:pPr>
            <w:r w:rsidRPr="00502E0C">
              <w:rPr>
                <w:color w:val="000000"/>
                <w:sz w:val="22"/>
              </w:rPr>
              <w:t>HTML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CSS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JAVASCRIPT</w:t>
            </w:r>
          </w:p>
          <w:p w:rsidR="00072BF5" w:rsidRPr="00502E0C" w:rsidRDefault="00072BF5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PHP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MySQL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jQuery</w:t>
            </w:r>
          </w:p>
          <w:p w:rsidR="00C0470D" w:rsidRPr="00502E0C" w:rsidRDefault="00C0470D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Ajax</w:t>
            </w:r>
          </w:p>
          <w:p w:rsidR="00521C1E" w:rsidRDefault="00C0470D" w:rsidP="00CF256C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JSON</w:t>
            </w:r>
          </w:p>
          <w:p w:rsidR="008362D8" w:rsidRDefault="008362D8" w:rsidP="008362D8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OOP (object orient programming)</w:t>
            </w:r>
          </w:p>
          <w:p w:rsidR="00521C1E" w:rsidRDefault="00521C1E" w:rsidP="006C4128">
            <w:pPr>
              <w:rPr>
                <w:color w:val="000000"/>
                <w:sz w:val="22"/>
              </w:rPr>
            </w:pPr>
            <w:r w:rsidRPr="00502E0C">
              <w:rPr>
                <w:color w:val="000000"/>
                <w:sz w:val="22"/>
              </w:rPr>
              <w:t>Microsoft Excel, PowerPoint and Word</w:t>
            </w:r>
          </w:p>
          <w:p w:rsidR="00FA20A1" w:rsidRPr="00502E0C" w:rsidRDefault="00FA20A1" w:rsidP="006C4128">
            <w:pPr>
              <w:rPr>
                <w:color w:val="000000"/>
                <w:sz w:val="22"/>
              </w:rPr>
            </w:pPr>
            <w:bookmarkStart w:id="0" w:name="_GoBack"/>
            <w:bookmarkEnd w:id="0"/>
          </w:p>
          <w:p w:rsidR="00521C1E" w:rsidRDefault="00521C1E" w:rsidP="006C4128">
            <w:pPr>
              <w:pStyle w:val="ListParagraph"/>
              <w:rPr>
                <w:color w:val="000000"/>
                <w:sz w:val="20"/>
              </w:rPr>
            </w:pPr>
          </w:p>
          <w:p w:rsidR="00B01BFB" w:rsidRPr="00521C1E" w:rsidRDefault="00B01BFB" w:rsidP="006C4128"/>
        </w:tc>
      </w:tr>
    </w:tbl>
    <w:p w:rsidR="0043117B" w:rsidRDefault="005A0776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776" w:rsidRDefault="005A0776" w:rsidP="000C45FF">
      <w:r>
        <w:separator/>
      </w:r>
    </w:p>
  </w:endnote>
  <w:endnote w:type="continuationSeparator" w:id="0">
    <w:p w:rsidR="005A0776" w:rsidRDefault="005A07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776" w:rsidRDefault="005A0776" w:rsidP="000C45FF">
      <w:r>
        <w:separator/>
      </w:r>
    </w:p>
  </w:footnote>
  <w:footnote w:type="continuationSeparator" w:id="0">
    <w:p w:rsidR="005A0776" w:rsidRDefault="005A07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A"/>
    <w:rsid w:val="00000CE3"/>
    <w:rsid w:val="00036450"/>
    <w:rsid w:val="00072BF5"/>
    <w:rsid w:val="00094499"/>
    <w:rsid w:val="000B3F19"/>
    <w:rsid w:val="000C11B9"/>
    <w:rsid w:val="000C45FF"/>
    <w:rsid w:val="000D2A44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C80"/>
    <w:rsid w:val="002400EB"/>
    <w:rsid w:val="00256CF7"/>
    <w:rsid w:val="00281FD5"/>
    <w:rsid w:val="002B4DBC"/>
    <w:rsid w:val="0030481B"/>
    <w:rsid w:val="003156FC"/>
    <w:rsid w:val="003201C8"/>
    <w:rsid w:val="003254B5"/>
    <w:rsid w:val="003439A4"/>
    <w:rsid w:val="0037121F"/>
    <w:rsid w:val="003A6B7D"/>
    <w:rsid w:val="003A7D52"/>
    <w:rsid w:val="003B06CA"/>
    <w:rsid w:val="003F3AFF"/>
    <w:rsid w:val="004071FC"/>
    <w:rsid w:val="0040735F"/>
    <w:rsid w:val="00421C5D"/>
    <w:rsid w:val="00445947"/>
    <w:rsid w:val="00467281"/>
    <w:rsid w:val="00474938"/>
    <w:rsid w:val="004806B9"/>
    <w:rsid w:val="004813B3"/>
    <w:rsid w:val="004825D9"/>
    <w:rsid w:val="00496591"/>
    <w:rsid w:val="004C63E4"/>
    <w:rsid w:val="004D3011"/>
    <w:rsid w:val="004D36FA"/>
    <w:rsid w:val="00502E0C"/>
    <w:rsid w:val="00502FB9"/>
    <w:rsid w:val="00521C1E"/>
    <w:rsid w:val="005262AC"/>
    <w:rsid w:val="005A0776"/>
    <w:rsid w:val="005E39D5"/>
    <w:rsid w:val="00600670"/>
    <w:rsid w:val="0062123A"/>
    <w:rsid w:val="00646E75"/>
    <w:rsid w:val="006771D0"/>
    <w:rsid w:val="006C4128"/>
    <w:rsid w:val="00715FCB"/>
    <w:rsid w:val="0073362A"/>
    <w:rsid w:val="00743101"/>
    <w:rsid w:val="007775E1"/>
    <w:rsid w:val="007867A0"/>
    <w:rsid w:val="007927F5"/>
    <w:rsid w:val="007D0351"/>
    <w:rsid w:val="00802CA0"/>
    <w:rsid w:val="008362D8"/>
    <w:rsid w:val="00867C02"/>
    <w:rsid w:val="008A2693"/>
    <w:rsid w:val="009260CD"/>
    <w:rsid w:val="0092724D"/>
    <w:rsid w:val="00952C25"/>
    <w:rsid w:val="009E7F63"/>
    <w:rsid w:val="00A06E3B"/>
    <w:rsid w:val="00A104AA"/>
    <w:rsid w:val="00A2118D"/>
    <w:rsid w:val="00A44362"/>
    <w:rsid w:val="00AC1D07"/>
    <w:rsid w:val="00AD76E2"/>
    <w:rsid w:val="00AD7C3D"/>
    <w:rsid w:val="00AF1C4D"/>
    <w:rsid w:val="00B01BFB"/>
    <w:rsid w:val="00B02AD2"/>
    <w:rsid w:val="00B12F6F"/>
    <w:rsid w:val="00B20152"/>
    <w:rsid w:val="00B359E4"/>
    <w:rsid w:val="00B379F8"/>
    <w:rsid w:val="00B41A4B"/>
    <w:rsid w:val="00B57D98"/>
    <w:rsid w:val="00B70850"/>
    <w:rsid w:val="00B872A1"/>
    <w:rsid w:val="00BD2954"/>
    <w:rsid w:val="00C008C9"/>
    <w:rsid w:val="00C04267"/>
    <w:rsid w:val="00C0470D"/>
    <w:rsid w:val="00C066B6"/>
    <w:rsid w:val="00C07E24"/>
    <w:rsid w:val="00C37BA1"/>
    <w:rsid w:val="00C4674C"/>
    <w:rsid w:val="00C506CF"/>
    <w:rsid w:val="00C72BED"/>
    <w:rsid w:val="00C9578B"/>
    <w:rsid w:val="00CB0055"/>
    <w:rsid w:val="00CC1ED2"/>
    <w:rsid w:val="00CC7D2C"/>
    <w:rsid w:val="00CF256C"/>
    <w:rsid w:val="00D2522B"/>
    <w:rsid w:val="00D422DE"/>
    <w:rsid w:val="00D4682A"/>
    <w:rsid w:val="00D5459D"/>
    <w:rsid w:val="00DA1F4D"/>
    <w:rsid w:val="00DB75E6"/>
    <w:rsid w:val="00DD172A"/>
    <w:rsid w:val="00E25A26"/>
    <w:rsid w:val="00E4381A"/>
    <w:rsid w:val="00E55D74"/>
    <w:rsid w:val="00EC3FBB"/>
    <w:rsid w:val="00EF3736"/>
    <w:rsid w:val="00F478B2"/>
    <w:rsid w:val="00F60274"/>
    <w:rsid w:val="00F64CAF"/>
    <w:rsid w:val="00F77FB9"/>
    <w:rsid w:val="00FA20A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600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1B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C11B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201C8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F478B2"/>
    <w:pPr>
      <w:ind w:left="720"/>
      <w:contextualSpacing/>
    </w:pPr>
    <w:rPr>
      <w:rFonts w:ascii="Century Gothic" w:eastAsia="Meiryo" w:hAnsi="Century Gothic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zzrealoddeseyd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zzrealoddeseyd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jazzrealoddeseyd@g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zzrealoddeseyd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real%20oddes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09D8D472A4BC684201EA56FE6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D0BC-A6FE-4E4D-9B1A-C0ACECA4C5E8}"/>
      </w:docPartPr>
      <w:docPartBody>
        <w:p w:rsidR="00A435AA" w:rsidRDefault="00A71DF6">
          <w:pPr>
            <w:pStyle w:val="9DE09D8D472A4BC684201EA56FE6EA1F"/>
          </w:pPr>
          <w:r w:rsidRPr="004D3011">
            <w:t>PHONE:</w:t>
          </w:r>
        </w:p>
      </w:docPartBody>
    </w:docPart>
    <w:docPart>
      <w:docPartPr>
        <w:name w:val="EA7883880D054B27B3895A48C11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3FA-6EAA-43DC-B377-A633FFA63AD9}"/>
      </w:docPartPr>
      <w:docPartBody>
        <w:p w:rsidR="00A435AA" w:rsidRDefault="00A71DF6">
          <w:pPr>
            <w:pStyle w:val="EA7883880D054B27B3895A48C118944C"/>
          </w:pPr>
          <w:r w:rsidRPr="004D3011">
            <w:t>EMAIL:</w:t>
          </w:r>
        </w:p>
      </w:docPartBody>
    </w:docPart>
    <w:docPart>
      <w:docPartPr>
        <w:name w:val="BD3BDFC278F9470EA3BB39A86023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72E7-C3EA-494C-ADE2-8BAE729F2F55}"/>
      </w:docPartPr>
      <w:docPartBody>
        <w:p w:rsidR="00A435AA" w:rsidRDefault="00A71DF6">
          <w:pPr>
            <w:pStyle w:val="BD3BDFC278F9470EA3BB39A8602383C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188B62134A554F9D9E3CA6C802F4D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5DC5-B216-46D8-9CFC-2B7E75D79BBD}"/>
      </w:docPartPr>
      <w:docPartBody>
        <w:p w:rsidR="00B32C2A" w:rsidRDefault="00D9458B" w:rsidP="00D9458B">
          <w:pPr>
            <w:pStyle w:val="188B62134A554F9D9E3CA6C802F4DB3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7E"/>
    <w:rsid w:val="00004E42"/>
    <w:rsid w:val="00082B4D"/>
    <w:rsid w:val="000F65D6"/>
    <w:rsid w:val="00134608"/>
    <w:rsid w:val="00252DC4"/>
    <w:rsid w:val="00290193"/>
    <w:rsid w:val="002C207E"/>
    <w:rsid w:val="0031416C"/>
    <w:rsid w:val="00391D1D"/>
    <w:rsid w:val="006F6131"/>
    <w:rsid w:val="00A435AA"/>
    <w:rsid w:val="00A71DF6"/>
    <w:rsid w:val="00B3067C"/>
    <w:rsid w:val="00B32C2A"/>
    <w:rsid w:val="00B42DAA"/>
    <w:rsid w:val="00C6409B"/>
    <w:rsid w:val="00C92D54"/>
    <w:rsid w:val="00D9458B"/>
    <w:rsid w:val="00ED6987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04E4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B07753C524724A5847523B619C686">
    <w:name w:val="B00B07753C524724A5847523B619C686"/>
  </w:style>
  <w:style w:type="paragraph" w:customStyle="1" w:styleId="7BEEF5C7DC4E4D65BF6AA3C4F3254E04">
    <w:name w:val="7BEEF5C7DC4E4D65BF6AA3C4F3254E04"/>
  </w:style>
  <w:style w:type="paragraph" w:customStyle="1" w:styleId="C183B4AD54C94A32B4DF41C40A116474">
    <w:name w:val="C183B4AD54C94A32B4DF41C40A116474"/>
  </w:style>
  <w:style w:type="paragraph" w:customStyle="1" w:styleId="EB691D68A1324A64945B237BFB10DC5D">
    <w:name w:val="EB691D68A1324A64945B237BFB10DC5D"/>
  </w:style>
  <w:style w:type="paragraph" w:customStyle="1" w:styleId="E368FCC7AF1B4B7CB444FBF72435F3FF">
    <w:name w:val="E368FCC7AF1B4B7CB444FBF72435F3FF"/>
  </w:style>
  <w:style w:type="paragraph" w:customStyle="1" w:styleId="9DE09D8D472A4BC684201EA56FE6EA1F">
    <w:name w:val="9DE09D8D472A4BC684201EA56FE6EA1F"/>
  </w:style>
  <w:style w:type="paragraph" w:customStyle="1" w:styleId="17C5086929E9495397CC178F625C6EE4">
    <w:name w:val="17C5086929E9495397CC178F625C6EE4"/>
  </w:style>
  <w:style w:type="paragraph" w:customStyle="1" w:styleId="A58641CA47084CB6A047FAB2BADC5E6A">
    <w:name w:val="A58641CA47084CB6A047FAB2BADC5E6A"/>
  </w:style>
  <w:style w:type="paragraph" w:customStyle="1" w:styleId="23218947AB644D858B7EDFACECEC4C77">
    <w:name w:val="23218947AB644D858B7EDFACECEC4C77"/>
  </w:style>
  <w:style w:type="paragraph" w:customStyle="1" w:styleId="EA7883880D054B27B3895A48C118944C">
    <w:name w:val="EA7883880D054B27B3895A48C1189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F1174D4F7949D8AFAFA02EC0D11F60">
    <w:name w:val="02F1174D4F7949D8AFAFA02EC0D11F60"/>
  </w:style>
  <w:style w:type="paragraph" w:customStyle="1" w:styleId="CE3544E21FCA455CBB19A4C597E86B9D">
    <w:name w:val="CE3544E21FCA455CBB19A4C597E86B9D"/>
  </w:style>
  <w:style w:type="paragraph" w:customStyle="1" w:styleId="605CA57C1F8F4983BCB28991D0EC5B1B">
    <w:name w:val="605CA57C1F8F4983BCB28991D0EC5B1B"/>
  </w:style>
  <w:style w:type="paragraph" w:customStyle="1" w:styleId="47C389F0FF5646E9BD4A38F865AD1245">
    <w:name w:val="47C389F0FF5646E9BD4A38F865AD1245"/>
  </w:style>
  <w:style w:type="paragraph" w:customStyle="1" w:styleId="C48AABE8AB514C0392A4AA8182076A97">
    <w:name w:val="C48AABE8AB514C0392A4AA8182076A97"/>
  </w:style>
  <w:style w:type="paragraph" w:customStyle="1" w:styleId="55F8619AA3944C639B31E7D280CB5B3B">
    <w:name w:val="55F8619AA3944C639B31E7D280CB5B3B"/>
  </w:style>
  <w:style w:type="paragraph" w:customStyle="1" w:styleId="9145FF67A53346C7BC400EE0D2E527B5">
    <w:name w:val="9145FF67A53346C7BC400EE0D2E527B5"/>
  </w:style>
  <w:style w:type="paragraph" w:customStyle="1" w:styleId="B174168908F24DF4BB66806943DFEEB1">
    <w:name w:val="B174168908F24DF4BB66806943DFEEB1"/>
  </w:style>
  <w:style w:type="paragraph" w:customStyle="1" w:styleId="9DF870CB0D674F54B437C326F872B445">
    <w:name w:val="9DF870CB0D674F54B437C326F872B445"/>
  </w:style>
  <w:style w:type="paragraph" w:customStyle="1" w:styleId="BC10098138B64CE3A44B0B7961FB4DF8">
    <w:name w:val="BC10098138B64CE3A44B0B7961FB4DF8"/>
  </w:style>
  <w:style w:type="paragraph" w:customStyle="1" w:styleId="067EBB75B1B0434FB1FCEB6377A6BF07">
    <w:name w:val="067EBB75B1B0434FB1FCEB6377A6BF07"/>
  </w:style>
  <w:style w:type="paragraph" w:customStyle="1" w:styleId="C2710D23817C41C0921CC6705370DED0">
    <w:name w:val="C2710D23817C41C0921CC6705370DED0"/>
  </w:style>
  <w:style w:type="paragraph" w:customStyle="1" w:styleId="E363C92719D44559BD1A441C159A33CF">
    <w:name w:val="E363C92719D44559BD1A441C159A33CF"/>
  </w:style>
  <w:style w:type="paragraph" w:customStyle="1" w:styleId="66731FD35FB9450C9904078FD65D1CD6">
    <w:name w:val="66731FD35FB9450C9904078FD65D1CD6"/>
  </w:style>
  <w:style w:type="paragraph" w:customStyle="1" w:styleId="E827D5AC8E474DB381973BE7990A573E">
    <w:name w:val="E827D5AC8E474DB381973BE7990A573E"/>
  </w:style>
  <w:style w:type="paragraph" w:customStyle="1" w:styleId="A831CAE1EFDB4676AEAA8E0EE758E610">
    <w:name w:val="A831CAE1EFDB4676AEAA8E0EE758E610"/>
  </w:style>
  <w:style w:type="paragraph" w:customStyle="1" w:styleId="89BEA8F06A174294BB47516C6D687A56">
    <w:name w:val="89BEA8F06A174294BB47516C6D687A56"/>
  </w:style>
  <w:style w:type="paragraph" w:customStyle="1" w:styleId="C9F08DF2FCAE48CF9CD815C7CD3E86CB">
    <w:name w:val="C9F08DF2FCAE48CF9CD815C7CD3E86CB"/>
  </w:style>
  <w:style w:type="paragraph" w:customStyle="1" w:styleId="D0E8FAFCEDB643BD83E1EBB4B7EEDC17">
    <w:name w:val="D0E8FAFCEDB643BD83E1EBB4B7EEDC17"/>
  </w:style>
  <w:style w:type="paragraph" w:customStyle="1" w:styleId="2212D36A317644D582B10FA65856FF3A">
    <w:name w:val="2212D36A317644D582B10FA65856FF3A"/>
  </w:style>
  <w:style w:type="paragraph" w:customStyle="1" w:styleId="4EB6F94F543F4BAC80B82DF0147694E1">
    <w:name w:val="4EB6F94F543F4BAC80B82DF0147694E1"/>
  </w:style>
  <w:style w:type="paragraph" w:customStyle="1" w:styleId="737B60B656A549519CD9032E70ACCE2D">
    <w:name w:val="737B60B656A549519CD9032E70ACCE2D"/>
  </w:style>
  <w:style w:type="paragraph" w:customStyle="1" w:styleId="0C3E7E283BAA474F9D86BD709C15DECB">
    <w:name w:val="0C3E7E283BAA474F9D86BD709C15DECB"/>
  </w:style>
  <w:style w:type="paragraph" w:customStyle="1" w:styleId="8A13FC4EE5E341CC8250661E537BB5F4">
    <w:name w:val="8A13FC4EE5E341CC8250661E537BB5F4"/>
  </w:style>
  <w:style w:type="paragraph" w:customStyle="1" w:styleId="2EEE41ACFBCF4DE8AECA0E153D62CA0A">
    <w:name w:val="2EEE41ACFBCF4DE8AECA0E153D62CA0A"/>
  </w:style>
  <w:style w:type="paragraph" w:customStyle="1" w:styleId="5C896C117C824D4C82EE5B39FA562925">
    <w:name w:val="5C896C117C824D4C82EE5B39FA562925"/>
  </w:style>
  <w:style w:type="paragraph" w:customStyle="1" w:styleId="059DD42C1086434584A6D52DA9F0066D">
    <w:name w:val="059DD42C1086434584A6D52DA9F0066D"/>
  </w:style>
  <w:style w:type="paragraph" w:customStyle="1" w:styleId="D2B1EB098E6840D8BD13F0FC3CABE6E4">
    <w:name w:val="D2B1EB098E6840D8BD13F0FC3CABE6E4"/>
  </w:style>
  <w:style w:type="paragraph" w:customStyle="1" w:styleId="528F2487746D4D2C91D9A0D35E4DBD88">
    <w:name w:val="528F2487746D4D2C91D9A0D35E4DBD88"/>
  </w:style>
  <w:style w:type="paragraph" w:customStyle="1" w:styleId="0D43C703654040AEB6C9C70E74246C69">
    <w:name w:val="0D43C703654040AEB6C9C70E74246C69"/>
  </w:style>
  <w:style w:type="character" w:customStyle="1" w:styleId="Heading2Char">
    <w:name w:val="Heading 2 Char"/>
    <w:basedOn w:val="DefaultParagraphFont"/>
    <w:link w:val="Heading2"/>
    <w:uiPriority w:val="9"/>
    <w:rsid w:val="00004E42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3BDFC278F9470EA3BB39A8602383C7">
    <w:name w:val="BD3BDFC278F9470EA3BB39A8602383C7"/>
  </w:style>
  <w:style w:type="paragraph" w:customStyle="1" w:styleId="D306139E4BFA427C941B39415DE9995A">
    <w:name w:val="D306139E4BFA427C941B39415DE9995A"/>
    <w:rsid w:val="002C207E"/>
  </w:style>
  <w:style w:type="paragraph" w:customStyle="1" w:styleId="216775AB69FD49A4A80B56B3010E998E">
    <w:name w:val="216775AB69FD49A4A80B56B3010E998E"/>
    <w:rsid w:val="002C207E"/>
  </w:style>
  <w:style w:type="paragraph" w:customStyle="1" w:styleId="EDDE48C934ED4DAEA9E35BAD0AB66B97">
    <w:name w:val="EDDE48C934ED4DAEA9E35BAD0AB66B97"/>
    <w:rsid w:val="002C207E"/>
  </w:style>
  <w:style w:type="paragraph" w:customStyle="1" w:styleId="3D174D57887E4ACBA2CEDA84E52BE43C">
    <w:name w:val="3D174D57887E4ACBA2CEDA84E52BE43C"/>
    <w:rsid w:val="002C207E"/>
  </w:style>
  <w:style w:type="paragraph" w:customStyle="1" w:styleId="B5BEC14E8EE34653B1AFFB0106F5FF15">
    <w:name w:val="B5BEC14E8EE34653B1AFFB0106F5FF15"/>
    <w:rsid w:val="002C207E"/>
  </w:style>
  <w:style w:type="paragraph" w:customStyle="1" w:styleId="57064FC038B043D597C3562AC559297F">
    <w:name w:val="57064FC038B043D597C3562AC559297F"/>
    <w:rsid w:val="002C207E"/>
  </w:style>
  <w:style w:type="paragraph" w:customStyle="1" w:styleId="B56BB0B819F44A35BFF0AD5F4C80A53C">
    <w:name w:val="B56BB0B819F44A35BFF0AD5F4C80A53C"/>
    <w:rsid w:val="002C207E"/>
  </w:style>
  <w:style w:type="paragraph" w:customStyle="1" w:styleId="2391A604E4CA4A52A1835912CF454CAE">
    <w:name w:val="2391A604E4CA4A52A1835912CF454CAE"/>
    <w:rsid w:val="002C207E"/>
  </w:style>
  <w:style w:type="paragraph" w:customStyle="1" w:styleId="9675D1D8E75D4DAA924B1B18D6F8EF9E">
    <w:name w:val="9675D1D8E75D4DAA924B1B18D6F8EF9E"/>
    <w:rsid w:val="002C207E"/>
  </w:style>
  <w:style w:type="paragraph" w:customStyle="1" w:styleId="1FD6A3DDD9B6434BAF39960CE8A77681">
    <w:name w:val="1FD6A3DDD9B6434BAF39960CE8A77681"/>
    <w:rsid w:val="002C207E"/>
  </w:style>
  <w:style w:type="paragraph" w:customStyle="1" w:styleId="701C6CE917ED4FC28055F800961B33C6">
    <w:name w:val="701C6CE917ED4FC28055F800961B33C6"/>
    <w:rsid w:val="002C207E"/>
  </w:style>
  <w:style w:type="paragraph" w:customStyle="1" w:styleId="CE24967EF92348E89F7B9B8BB0AB9780">
    <w:name w:val="CE24967EF92348E89F7B9B8BB0AB9780"/>
    <w:rsid w:val="002C207E"/>
  </w:style>
  <w:style w:type="paragraph" w:customStyle="1" w:styleId="3CC7FFA9D35446A9B7268B6ED2D5CBCB">
    <w:name w:val="3CC7FFA9D35446A9B7268B6ED2D5CBCB"/>
    <w:rsid w:val="002C207E"/>
  </w:style>
  <w:style w:type="paragraph" w:customStyle="1" w:styleId="67B8E2D7DA964614B66B498A46CF940F">
    <w:name w:val="67B8E2D7DA964614B66B498A46CF940F"/>
    <w:rsid w:val="002C207E"/>
  </w:style>
  <w:style w:type="paragraph" w:customStyle="1" w:styleId="A544B5B272A84FF28C78B965507CDFA1">
    <w:name w:val="A544B5B272A84FF28C78B965507CDFA1"/>
    <w:rsid w:val="00A435AA"/>
  </w:style>
  <w:style w:type="paragraph" w:customStyle="1" w:styleId="D9DD8683F5CC48848CB376D51744A214">
    <w:name w:val="D9DD8683F5CC48848CB376D51744A214"/>
    <w:rsid w:val="00A435AA"/>
  </w:style>
  <w:style w:type="paragraph" w:customStyle="1" w:styleId="19907DB010A848F0BBCEBFC2F87B0BCE">
    <w:name w:val="19907DB010A848F0BBCEBFC2F87B0BCE"/>
    <w:rsid w:val="00A435AA"/>
  </w:style>
  <w:style w:type="paragraph" w:customStyle="1" w:styleId="17CF3DD9008A43C3AF2DD22826A00329">
    <w:name w:val="17CF3DD9008A43C3AF2DD22826A00329"/>
    <w:rsid w:val="00004E42"/>
  </w:style>
  <w:style w:type="paragraph" w:customStyle="1" w:styleId="D1203535F411483F83D3E362D7B31C64">
    <w:name w:val="D1203535F411483F83D3E362D7B31C64"/>
    <w:rsid w:val="00004E42"/>
  </w:style>
  <w:style w:type="paragraph" w:customStyle="1" w:styleId="110D6E62C7DC4279BEE946ABF44B8BC0">
    <w:name w:val="110D6E62C7DC4279BEE946ABF44B8BC0"/>
    <w:rsid w:val="00004E42"/>
  </w:style>
  <w:style w:type="paragraph" w:customStyle="1" w:styleId="6604C3F8AEDB49FE9C83B59821A907C2">
    <w:name w:val="6604C3F8AEDB49FE9C83B59821A907C2"/>
    <w:rsid w:val="00004E42"/>
  </w:style>
  <w:style w:type="paragraph" w:customStyle="1" w:styleId="25AA22DCA37F47C385F8CBCA899485F9">
    <w:name w:val="25AA22DCA37F47C385F8CBCA899485F9"/>
    <w:rsid w:val="00004E42"/>
  </w:style>
  <w:style w:type="paragraph" w:customStyle="1" w:styleId="339B0B95457B4826B92FE4EF9120799F">
    <w:name w:val="339B0B95457B4826B92FE4EF9120799F"/>
    <w:rsid w:val="00004E42"/>
  </w:style>
  <w:style w:type="paragraph" w:customStyle="1" w:styleId="4302C793FF1A4BAC9B3ADCF2112AF6CE">
    <w:name w:val="4302C793FF1A4BAC9B3ADCF2112AF6CE"/>
    <w:rsid w:val="00004E42"/>
  </w:style>
  <w:style w:type="paragraph" w:customStyle="1" w:styleId="97A612D44A3D4ADBAFC866D2304C2728">
    <w:name w:val="97A612D44A3D4ADBAFC866D2304C2728"/>
    <w:rsid w:val="00004E42"/>
  </w:style>
  <w:style w:type="paragraph" w:customStyle="1" w:styleId="A4596FDA3FEB4868A02B65118C7C1FC7">
    <w:name w:val="A4596FDA3FEB4868A02B65118C7C1FC7"/>
    <w:rsid w:val="00D9458B"/>
  </w:style>
  <w:style w:type="paragraph" w:customStyle="1" w:styleId="188B62134A554F9D9E3CA6C802F4DB3D">
    <w:name w:val="188B62134A554F9D9E3CA6C802F4DB3D"/>
    <w:rsid w:val="00D94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D20ED2-4229-4835-92F7-0041A110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2023-06-09T13:09:00Z</dcterms:created>
  <dcterms:modified xsi:type="dcterms:W3CDTF">2023-06-09T13:24:00Z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